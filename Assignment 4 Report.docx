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1711C" w14:textId="77777777" w:rsidR="0087649C" w:rsidRPr="00E16D00" w:rsidRDefault="008C5547">
      <w:pPr>
        <w:pStyle w:val="Rubrik1"/>
        <w:rPr>
          <w:lang w:val="en-GB"/>
        </w:rPr>
      </w:pPr>
      <w:r w:rsidRPr="00E16D00">
        <w:rPr>
          <w:lang w:val="en-GB"/>
        </w:rPr>
        <w:t>Assignment 4 Report</w:t>
      </w:r>
    </w:p>
    <w:p w14:paraId="126CF4C0" w14:textId="77777777" w:rsidR="0087649C" w:rsidRPr="00E16D00" w:rsidRDefault="008C5547">
      <w:pPr>
        <w:pStyle w:val="Rubrik2"/>
        <w:rPr>
          <w:lang w:val="en-GB"/>
        </w:rPr>
      </w:pPr>
      <w:r w:rsidRPr="00E16D00">
        <w:rPr>
          <w:lang w:val="en-GB"/>
        </w:rPr>
        <w:t>Exercise 3</w:t>
      </w:r>
    </w:p>
    <w:p w14:paraId="2FB5681E" w14:textId="7B670ABD" w:rsidR="00786E23" w:rsidRPr="00E16D00" w:rsidRDefault="00786E23" w:rsidP="00786E23">
      <w:pPr>
        <w:pStyle w:val="Rubrik3"/>
        <w:rPr>
          <w:lang w:val="en-GB"/>
        </w:rPr>
      </w:pPr>
      <w:r w:rsidRPr="00E16D00">
        <w:rPr>
          <w:lang w:val="en-GB"/>
        </w:rPr>
        <w:t>Setup</w:t>
      </w:r>
    </w:p>
    <w:p w14:paraId="5D680A7B" w14:textId="7917DE9A" w:rsidR="00786E23" w:rsidRPr="00E16D00" w:rsidRDefault="00786E23" w:rsidP="00786E23">
      <w:pPr>
        <w:rPr>
          <w:lang w:val="en-GB"/>
        </w:rPr>
      </w:pPr>
      <w:r w:rsidRPr="00E16D00">
        <w:rPr>
          <w:lang w:val="en-GB"/>
        </w:rPr>
        <w:t xml:space="preserve">For the test the baseline was number of computes in 1 second. To get a more secure result the tests ran 10 times and the mean value was calculated. </w:t>
      </w:r>
      <w:r w:rsidRPr="00E16D00">
        <w:rPr>
          <w:lang w:val="en-GB"/>
        </w:rPr>
        <w:br/>
        <w:t>I created a for loop for the number of tests. Inside I created another do-while loop that was ran as long the time was under 1 second</w:t>
      </w:r>
      <w:r w:rsidR="00DD02AE" w:rsidRPr="00E16D00">
        <w:rPr>
          <w:lang w:val="en-GB"/>
        </w:rPr>
        <w:t>. i.e. the number of computes in 1 second.</w:t>
      </w:r>
    </w:p>
    <w:p w14:paraId="40DBB832" w14:textId="52D45893" w:rsidR="003459E0" w:rsidRDefault="003459E0" w:rsidP="00786E23">
      <w:pPr>
        <w:rPr>
          <w:lang w:val="en-GB"/>
        </w:rPr>
      </w:pPr>
      <w:r w:rsidRPr="00E16D00">
        <w:rPr>
          <w:lang w:val="en-GB"/>
        </w:rPr>
        <w:t>For the stringbuilder using append the toString() was included in each iteration</w:t>
      </w:r>
      <w:r w:rsidR="00F12F32" w:rsidRPr="00E16D00">
        <w:rPr>
          <w:lang w:val="en-GB"/>
        </w:rPr>
        <w:t xml:space="preserve"> inside the do-while</w:t>
      </w:r>
      <w:r w:rsidRPr="00E16D00">
        <w:rPr>
          <w:lang w:val="en-GB"/>
        </w:rPr>
        <w:t>.</w:t>
      </w:r>
    </w:p>
    <w:p w14:paraId="2D03D0C4" w14:textId="7F28FB41" w:rsidR="00787E4A" w:rsidRPr="00E16D00" w:rsidRDefault="00787E4A" w:rsidP="00786E23">
      <w:pPr>
        <w:rPr>
          <w:lang w:val="en-GB"/>
        </w:rPr>
      </w:pPr>
      <w:bookmarkStart w:id="0" w:name="OLE_LINK1"/>
      <w:r>
        <w:rPr>
          <w:lang w:val="en-GB"/>
        </w:rPr>
        <w:t xml:space="preserve">Tests was conducted on an Mac Pro 5.1 with 3,33 GHz 6-Core Intel Xeon </w:t>
      </w:r>
      <w:r w:rsidR="00F9168E">
        <w:rPr>
          <w:lang w:val="en-GB"/>
        </w:rPr>
        <w:t>and 24GB RAM running</w:t>
      </w:r>
      <w:r w:rsidR="00EA0770">
        <w:rPr>
          <w:lang w:val="en-GB"/>
        </w:rPr>
        <w:t xml:space="preserve"> OS</w:t>
      </w:r>
      <w:r w:rsidR="00F9168E">
        <w:rPr>
          <w:lang w:val="en-GB"/>
        </w:rPr>
        <w:t xml:space="preserve"> X El Capitan v10.11.2</w:t>
      </w:r>
      <w:r w:rsidR="001D1AE2">
        <w:rPr>
          <w:lang w:val="en-GB"/>
        </w:rPr>
        <w:t>.</w:t>
      </w:r>
    </w:p>
    <w:bookmarkEnd w:id="0"/>
    <w:p w14:paraId="5F6F7E65" w14:textId="2D41BC4D" w:rsidR="00786E23" w:rsidRPr="00E16D00" w:rsidRDefault="00786E23" w:rsidP="00786E23">
      <w:pPr>
        <w:pStyle w:val="Rubrik3"/>
        <w:rPr>
          <w:lang w:val="en-GB"/>
        </w:rPr>
      </w:pPr>
      <w:r w:rsidRPr="00E16D00">
        <w:rPr>
          <w:lang w:val="en-GB"/>
        </w:rPr>
        <w:lastRenderedPageBreak/>
        <w:t>Test results</w:t>
      </w:r>
    </w:p>
    <w:p w14:paraId="0C462E71" w14:textId="43B02803" w:rsidR="00786E23" w:rsidRPr="00E16D00" w:rsidRDefault="00786E23" w:rsidP="00786E23">
      <w:pPr>
        <w:rPr>
          <w:lang w:val="en-GB"/>
        </w:rPr>
      </w:pPr>
      <w:r w:rsidRPr="00E16D00">
        <w:rPr>
          <w:noProof/>
          <w:lang w:val="en-GB"/>
        </w:rPr>
        <w:drawing>
          <wp:inline distT="0" distB="0" distL="0" distR="0" wp14:anchorId="57FBDE98" wp14:editId="6BCFCDA2">
            <wp:extent cx="4572000" cy="27432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3F9180" w14:textId="17BDD76F" w:rsidR="0055189B" w:rsidRDefault="0055189B" w:rsidP="00786E23">
      <w:pPr>
        <w:rPr>
          <w:lang w:val="en-GB"/>
        </w:rPr>
      </w:pPr>
      <w:r>
        <w:rPr>
          <w:lang w:val="en-GB"/>
        </w:rPr>
        <w:t>The table above shoes how many concatenations is done within 1 second.</w:t>
      </w:r>
    </w:p>
    <w:p w14:paraId="11BF194D" w14:textId="62C8419A" w:rsidR="001C3AC3" w:rsidRPr="00E16D00" w:rsidRDefault="001C3AC3" w:rsidP="00786E23">
      <w:pPr>
        <w:rPr>
          <w:lang w:val="en-GB"/>
        </w:rPr>
      </w:pPr>
      <w:r w:rsidRPr="00E16D00">
        <w:rPr>
          <w:lang w:val="en-GB"/>
        </w:rPr>
        <w:t xml:space="preserve">The length of each string is the same as the concatenations </w:t>
      </w:r>
      <w:r w:rsidR="001F1A7D" w:rsidRPr="00E16D00">
        <w:rPr>
          <w:lang w:val="en-GB"/>
        </w:rPr>
        <w:t>counted.</w:t>
      </w:r>
    </w:p>
    <w:p w14:paraId="230E38F5" w14:textId="77777777" w:rsidR="004D32C0" w:rsidRPr="00E16D00" w:rsidRDefault="004D32C0" w:rsidP="00786E23">
      <w:pPr>
        <w:rPr>
          <w:lang w:val="en-GB"/>
        </w:rPr>
      </w:pPr>
    </w:p>
    <w:p w14:paraId="73ABE625" w14:textId="409A3C25" w:rsidR="004D32C0" w:rsidRPr="00E16D00" w:rsidRDefault="004D32C0" w:rsidP="00786E23">
      <w:pPr>
        <w:rPr>
          <w:lang w:val="en-GB"/>
        </w:rPr>
      </w:pPr>
      <w:r w:rsidRPr="00E16D00">
        <w:rPr>
          <w:noProof/>
          <w:lang w:val="en-GB" w:eastAsia="sv-SE"/>
        </w:rPr>
        <w:drawing>
          <wp:inline distT="0" distB="0" distL="0" distR="0" wp14:anchorId="78023519" wp14:editId="52AE7EE7">
            <wp:extent cx="4572000" cy="27432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721E57" w14:textId="77777777" w:rsidR="0055189B" w:rsidRDefault="0055189B" w:rsidP="0055189B">
      <w:pPr>
        <w:rPr>
          <w:lang w:val="en-GB"/>
        </w:rPr>
      </w:pPr>
      <w:r>
        <w:rPr>
          <w:lang w:val="en-GB"/>
        </w:rPr>
        <w:t>The table above shoes how many concatenations is done within 1 second.</w:t>
      </w:r>
    </w:p>
    <w:p w14:paraId="3789AA08" w14:textId="30144CAB" w:rsidR="001F1A7D" w:rsidRPr="00E16D00" w:rsidRDefault="001F1A7D" w:rsidP="00786E23">
      <w:pPr>
        <w:rPr>
          <w:lang w:val="en-GB"/>
        </w:rPr>
      </w:pPr>
      <w:r w:rsidRPr="00E16D00">
        <w:rPr>
          <w:lang w:val="en-GB"/>
        </w:rPr>
        <w:t>To the string length you multiply the calculated concatenations by 80.</w:t>
      </w:r>
    </w:p>
    <w:p w14:paraId="0D52F096" w14:textId="41E46636" w:rsidR="00B046AE" w:rsidRPr="00E16D00" w:rsidRDefault="00B046AE" w:rsidP="00B046AE">
      <w:pPr>
        <w:pStyle w:val="Rubrik3"/>
        <w:rPr>
          <w:lang w:val="en-GB"/>
        </w:rPr>
      </w:pPr>
      <w:r w:rsidRPr="00E16D00">
        <w:rPr>
          <w:lang w:val="en-GB"/>
        </w:rPr>
        <w:lastRenderedPageBreak/>
        <w:t>Discussion</w:t>
      </w:r>
    </w:p>
    <w:p w14:paraId="24E0B184" w14:textId="6228CEEE" w:rsidR="006236B5" w:rsidRPr="00E16D00" w:rsidRDefault="006236B5" w:rsidP="006236B5">
      <w:pPr>
        <w:rPr>
          <w:lang w:val="en-GB"/>
        </w:rPr>
      </w:pPr>
      <w:r w:rsidRPr="00E16D00">
        <w:rPr>
          <w:lang w:val="en-GB"/>
        </w:rPr>
        <w:t>This result did baffle</w:t>
      </w:r>
      <w:r w:rsidR="00A1119D" w:rsidRPr="00E16D00">
        <w:rPr>
          <w:lang w:val="en-GB"/>
        </w:rPr>
        <w:t xml:space="preserve"> me</w:t>
      </w:r>
      <w:r w:rsidRPr="00E16D00">
        <w:rPr>
          <w:lang w:val="en-GB"/>
        </w:rPr>
        <w:t xml:space="preserve"> a bit since using the +</w:t>
      </w:r>
      <w:r w:rsidR="00D43530">
        <w:rPr>
          <w:lang w:val="en-GB"/>
        </w:rPr>
        <w:t xml:space="preserve"> operator made more computes tha</w:t>
      </w:r>
      <w:bookmarkStart w:id="1" w:name="_GoBack"/>
      <w:bookmarkEnd w:id="1"/>
      <w:r w:rsidR="00D8205A">
        <w:rPr>
          <w:lang w:val="en-GB"/>
        </w:rPr>
        <w:t>n</w:t>
      </w:r>
      <w:r w:rsidRPr="00E16D00">
        <w:rPr>
          <w:lang w:val="en-GB"/>
        </w:rPr>
        <w:t xml:space="preserve"> using the append in stringbuilder</w:t>
      </w:r>
      <w:r w:rsidR="009746EC" w:rsidRPr="00E16D00">
        <w:rPr>
          <w:lang w:val="en-GB"/>
        </w:rPr>
        <w:t xml:space="preserve"> when concatenating single chars</w:t>
      </w:r>
      <w:r w:rsidRPr="00E16D00">
        <w:rPr>
          <w:lang w:val="en-GB"/>
        </w:rPr>
        <w:t>.</w:t>
      </w:r>
      <w:r w:rsidR="00F12F32" w:rsidRPr="00E16D00">
        <w:rPr>
          <w:lang w:val="en-GB"/>
        </w:rPr>
        <w:t xml:space="preserve"> Not sure it might be that using the toString() affects the stringbuilder when only appending single chars, i.e. append is using two computes and using the + operator only uses 1 compute adding the char.</w:t>
      </w:r>
    </w:p>
    <w:p w14:paraId="46CB103D" w14:textId="773ABF16" w:rsidR="009746EC" w:rsidRPr="00E16D00" w:rsidRDefault="009746EC" w:rsidP="006236B5">
      <w:pPr>
        <w:rPr>
          <w:lang w:val="en-GB"/>
        </w:rPr>
      </w:pPr>
      <w:r w:rsidRPr="00E16D00">
        <w:rPr>
          <w:lang w:val="en-GB"/>
        </w:rPr>
        <w:t>Concatenating longer string (80 chars) is where the results is more expected since stringbuilder using append computes a lot more then using the + operator.</w:t>
      </w:r>
    </w:p>
    <w:p w14:paraId="1CEBF1BF" w14:textId="77777777" w:rsidR="00F12F32" w:rsidRPr="00E16D00" w:rsidRDefault="00F12F32" w:rsidP="006236B5">
      <w:pPr>
        <w:rPr>
          <w:lang w:val="en-GB"/>
        </w:rPr>
      </w:pPr>
    </w:p>
    <w:p w14:paraId="78F6185A" w14:textId="77777777" w:rsidR="0087649C" w:rsidRPr="00E16D00" w:rsidRDefault="0087649C">
      <w:pPr>
        <w:rPr>
          <w:lang w:val="en-GB"/>
        </w:rPr>
      </w:pPr>
    </w:p>
    <w:p w14:paraId="14113427" w14:textId="77777777" w:rsidR="0087649C" w:rsidRPr="00E16D00" w:rsidRDefault="008C5547" w:rsidP="008C5547">
      <w:pPr>
        <w:pStyle w:val="Rubrik2"/>
        <w:rPr>
          <w:lang w:val="en-GB"/>
        </w:rPr>
      </w:pPr>
      <w:r w:rsidRPr="00E16D00">
        <w:rPr>
          <w:lang w:val="en-GB"/>
        </w:rPr>
        <w:t>Exercise 4</w:t>
      </w:r>
    </w:p>
    <w:p w14:paraId="66588B69" w14:textId="251873B7" w:rsidR="00E16D00" w:rsidRPr="00E16D00" w:rsidRDefault="00E16D00" w:rsidP="00E16D00">
      <w:pPr>
        <w:pStyle w:val="Rubrik3"/>
        <w:rPr>
          <w:lang w:val="en-GB"/>
        </w:rPr>
      </w:pPr>
      <w:r w:rsidRPr="00E16D00">
        <w:rPr>
          <w:lang w:val="en-GB"/>
        </w:rPr>
        <w:t>Setup</w:t>
      </w:r>
    </w:p>
    <w:p w14:paraId="6DE92AB6" w14:textId="5879849C" w:rsidR="00E16D00" w:rsidRDefault="00E16D00" w:rsidP="00E16D00">
      <w:pPr>
        <w:rPr>
          <w:lang w:val="en-GB"/>
        </w:rPr>
      </w:pPr>
      <w:r w:rsidRPr="00E16D00">
        <w:rPr>
          <w:lang w:val="en-GB"/>
        </w:rPr>
        <w:t>I created a main method that called others inside that di</w:t>
      </w:r>
      <w:r>
        <w:rPr>
          <w:lang w:val="en-GB"/>
        </w:rPr>
        <w:t>d the actual tests. The tests ran 10 times and the mean value was calculated before returning the time elapsed. The methods all hade the same size of the array tested.</w:t>
      </w:r>
      <w:r w:rsidR="0003536D">
        <w:rPr>
          <w:lang w:val="en-GB"/>
        </w:rPr>
        <w:t xml:space="preserve"> Size of the array = 8000. </w:t>
      </w:r>
    </w:p>
    <w:p w14:paraId="65ABD859" w14:textId="77777777" w:rsidR="001D1AE2" w:rsidRPr="00E16D00" w:rsidRDefault="001D1AE2" w:rsidP="001D1AE2">
      <w:pPr>
        <w:rPr>
          <w:lang w:val="en-GB"/>
        </w:rPr>
      </w:pPr>
      <w:r>
        <w:rPr>
          <w:lang w:val="en-GB"/>
        </w:rPr>
        <w:t>Tests was conducted on an Mac Pro 5.1 with 3,33 GHz 6-Core Intel Xeon and 24GB RAM running OS X El Capitan v10.11.2.</w:t>
      </w:r>
    </w:p>
    <w:p w14:paraId="6D136184" w14:textId="1B90F7AC" w:rsidR="00E16D00" w:rsidRDefault="00E16D00" w:rsidP="00E16D00">
      <w:pPr>
        <w:pStyle w:val="Rubrik3"/>
        <w:rPr>
          <w:lang w:val="en-GB"/>
        </w:rPr>
      </w:pPr>
      <w:r>
        <w:rPr>
          <w:lang w:val="en-GB"/>
        </w:rPr>
        <w:t>Test Results</w:t>
      </w:r>
    </w:p>
    <w:p w14:paraId="48E13B19" w14:textId="5092A5F9" w:rsidR="0003536D" w:rsidRDefault="0003536D" w:rsidP="0003536D">
      <w:r>
        <w:rPr>
          <w:noProof/>
          <w:lang w:eastAsia="sv-SE"/>
        </w:rPr>
        <w:drawing>
          <wp:inline distT="0" distB="0" distL="0" distR="0" wp14:anchorId="24F62EA1" wp14:editId="09E1CF57">
            <wp:extent cx="4572000" cy="27432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FD51DB" w14:textId="7E07BC9C" w:rsidR="00AC61B2" w:rsidRPr="00AC61B2" w:rsidRDefault="00AC61B2" w:rsidP="0003536D">
      <w:pPr>
        <w:rPr>
          <w:lang w:val="en-GB"/>
        </w:rPr>
      </w:pPr>
      <w:r>
        <w:rPr>
          <w:lang w:val="en-GB"/>
        </w:rPr>
        <w:lastRenderedPageBreak/>
        <w:t>The table above shows how many nanoseconds it took for the algorithms to sort and array with a length of 800.</w:t>
      </w:r>
    </w:p>
    <w:p w14:paraId="21F6783A" w14:textId="17E67716" w:rsidR="0003536D" w:rsidRPr="0003536D" w:rsidRDefault="0003536D" w:rsidP="0003536D">
      <w:r>
        <w:rPr>
          <w:noProof/>
        </w:rPr>
        <w:drawing>
          <wp:inline distT="0" distB="0" distL="0" distR="0" wp14:anchorId="7F733957" wp14:editId="7ADFD8CE">
            <wp:extent cx="4572000" cy="27432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47635F" w14:textId="1712073C" w:rsidR="00AC61B2" w:rsidRPr="00AC61B2" w:rsidRDefault="00AC61B2" w:rsidP="00AC61B2">
      <w:pPr>
        <w:rPr>
          <w:lang w:val="en-GB"/>
        </w:rPr>
      </w:pPr>
      <w:r>
        <w:rPr>
          <w:lang w:val="en-GB"/>
        </w:rPr>
        <w:t>The table above shows how many nanoseconds it took for the algorithms to sort and array with a length of 800.</w:t>
      </w:r>
      <w:r w:rsidR="004F1091">
        <w:rPr>
          <w:lang w:val="en-GB"/>
        </w:rPr>
        <w:t xml:space="preserve"> The strings used had a size of 10 characters each.</w:t>
      </w:r>
    </w:p>
    <w:p w14:paraId="22D88CD5" w14:textId="77777777" w:rsidR="00E16D00" w:rsidRDefault="00E16D00" w:rsidP="00E16D00">
      <w:pPr>
        <w:rPr>
          <w:lang w:val="en-GB"/>
        </w:rPr>
      </w:pPr>
    </w:p>
    <w:p w14:paraId="4E017E23" w14:textId="2A50E73F" w:rsidR="00E16D00" w:rsidRPr="00E16D00" w:rsidRDefault="00E16D00" w:rsidP="00E16D00">
      <w:pPr>
        <w:pStyle w:val="Rubrik3"/>
        <w:rPr>
          <w:lang w:val="en-GB"/>
        </w:rPr>
      </w:pPr>
      <w:r>
        <w:rPr>
          <w:lang w:val="en-GB"/>
        </w:rPr>
        <w:t>Discussion</w:t>
      </w:r>
    </w:p>
    <w:p w14:paraId="53C03658" w14:textId="77777777" w:rsidR="002F7164" w:rsidRDefault="00BD017D" w:rsidP="00E16D00">
      <w:pPr>
        <w:rPr>
          <w:lang w:val="en-GB"/>
        </w:rPr>
      </w:pPr>
      <w:r>
        <w:rPr>
          <w:lang w:val="en-GB"/>
        </w:rPr>
        <w:t>Merge</w:t>
      </w:r>
      <w:r w:rsidR="00AC61B2">
        <w:rPr>
          <w:lang w:val="en-GB"/>
        </w:rPr>
        <w:t xml:space="preserve"> sort is fastest on both sorting integers and strings.</w:t>
      </w:r>
      <w:r w:rsidR="00AC61B2">
        <w:rPr>
          <w:lang w:val="en-GB"/>
        </w:rPr>
        <w:br/>
      </w:r>
      <w:r>
        <w:rPr>
          <w:lang w:val="en-GB"/>
        </w:rPr>
        <w:t>To my understanding that is what’s expected. Merge sort has a faster algorithm for sorting larger arrays.</w:t>
      </w:r>
    </w:p>
    <w:p w14:paraId="689F9AC6" w14:textId="1706783E" w:rsidR="00E16D00" w:rsidRPr="00AC61B2" w:rsidRDefault="002F7164" w:rsidP="00E16D00">
      <w:pPr>
        <w:rPr>
          <w:lang w:val="en-GB"/>
        </w:rPr>
      </w:pPr>
      <w:r>
        <w:rPr>
          <w:lang w:val="en-GB"/>
        </w:rPr>
        <w:t>I could have increased the size of the arrays to see how large array could be that merge sort could have sorted within 1 second.</w:t>
      </w:r>
      <w:r w:rsidR="0055189B">
        <w:rPr>
          <w:lang w:val="en-GB"/>
        </w:rPr>
        <w:t xml:space="preserve"> These result does how ever show that given an equal array the merge sort algorithm is a lot faster then insertion sort, especially when it comes to strings.</w:t>
      </w:r>
      <w:r w:rsidR="00AC61B2">
        <w:rPr>
          <w:lang w:val="en-GB"/>
        </w:rPr>
        <w:br/>
      </w:r>
    </w:p>
    <w:sectPr w:rsidR="00E16D00" w:rsidRPr="00AC61B2">
      <w:headerReference w:type="default" r:id="rId11"/>
      <w:footerReference w:type="default" r:id="rId12"/>
      <w:headerReference w:type="first" r:id="rId13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35017" w14:textId="77777777" w:rsidR="0006247E" w:rsidRDefault="0006247E">
      <w:pPr>
        <w:spacing w:after="0" w:line="240" w:lineRule="auto"/>
      </w:pPr>
      <w:r>
        <w:separator/>
      </w:r>
    </w:p>
  </w:endnote>
  <w:endnote w:type="continuationSeparator" w:id="0">
    <w:p w14:paraId="7A163E40" w14:textId="77777777" w:rsidR="0006247E" w:rsidRDefault="0006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6FBD7808" w14:textId="77777777" w:rsidR="0087649C" w:rsidRDefault="00A230DA">
        <w:pPr>
          <w:pStyle w:val="Sidfo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53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82CCD" w14:textId="77777777" w:rsidR="0006247E" w:rsidRDefault="0006247E">
      <w:pPr>
        <w:spacing w:after="0" w:line="240" w:lineRule="auto"/>
      </w:pPr>
      <w:r>
        <w:separator/>
      </w:r>
    </w:p>
  </w:footnote>
  <w:footnote w:type="continuationSeparator" w:id="0">
    <w:p w14:paraId="18AE1B1C" w14:textId="77777777" w:rsidR="0006247E" w:rsidRDefault="0006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7CC56" w14:textId="77777777" w:rsidR="006236B5" w:rsidRDefault="006236B5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825D2" w14:textId="77777777" w:rsidR="006236B5" w:rsidRDefault="006236B5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Punktlist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Numreradlista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47"/>
    <w:rsid w:val="0003536D"/>
    <w:rsid w:val="0006247E"/>
    <w:rsid w:val="001C3AC3"/>
    <w:rsid w:val="001D1AE2"/>
    <w:rsid w:val="001F1A7D"/>
    <w:rsid w:val="002B41D8"/>
    <w:rsid w:val="002F7164"/>
    <w:rsid w:val="003459E0"/>
    <w:rsid w:val="004D32C0"/>
    <w:rsid w:val="004F1091"/>
    <w:rsid w:val="0055189B"/>
    <w:rsid w:val="0060280C"/>
    <w:rsid w:val="006236B5"/>
    <w:rsid w:val="00786E23"/>
    <w:rsid w:val="00787E4A"/>
    <w:rsid w:val="0087649C"/>
    <w:rsid w:val="008C5547"/>
    <w:rsid w:val="00943C59"/>
    <w:rsid w:val="009746EC"/>
    <w:rsid w:val="00A1119D"/>
    <w:rsid w:val="00A230DA"/>
    <w:rsid w:val="00AC61B2"/>
    <w:rsid w:val="00B046AE"/>
    <w:rsid w:val="00BD017D"/>
    <w:rsid w:val="00CB5699"/>
    <w:rsid w:val="00D43530"/>
    <w:rsid w:val="00D8205A"/>
    <w:rsid w:val="00DA58E2"/>
    <w:rsid w:val="00DD02AE"/>
    <w:rsid w:val="00E16D00"/>
    <w:rsid w:val="00EA0770"/>
    <w:rsid w:val="00F12F32"/>
    <w:rsid w:val="00F47ABB"/>
    <w:rsid w:val="00F9168E"/>
    <w:rsid w:val="00FA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278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FCC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fot">
    <w:name w:val="footer"/>
    <w:basedOn w:val="Normal"/>
    <w:link w:val="Sidfot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SidfotChar">
    <w:name w:val="Sidfot Char"/>
    <w:basedOn w:val="Standardstycketeckensnitt"/>
    <w:link w:val="Sidfot"/>
    <w:uiPriority w:val="99"/>
    <w:rPr>
      <w:b/>
      <w:sz w:val="46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Punktlista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rktcitat">
    <w:name w:val="Intense Quote"/>
    <w:basedOn w:val="Normal"/>
    <w:next w:val="Normal"/>
    <w:link w:val="Starktcitat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b/>
      <w:iCs/>
      <w:sz w:val="56"/>
    </w:rPr>
  </w:style>
  <w:style w:type="table" w:customStyle="1" w:styleId="ModernPaper">
    <w:name w:val="Modern Paper"/>
    <w:basedOn w:val="Normaltabel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Betoning">
    <w:name w:val="Emphasis"/>
    <w:basedOn w:val="Standardstycketeckensnitt"/>
    <w:uiPriority w:val="20"/>
    <w:semiHidden/>
    <w:unhideWhenUsed/>
    <w:qFormat/>
    <w:rPr>
      <w:i w:val="0"/>
      <w:iCs/>
      <w:color w:val="E09B3B" w:themeColor="accent1"/>
    </w:rPr>
  </w:style>
  <w:style w:type="character" w:styleId="Starkbetoning">
    <w:name w:val="Intense Emphasis"/>
    <w:basedOn w:val="Standardstycketeckensnitt"/>
    <w:uiPriority w:val="21"/>
    <w:semiHidden/>
    <w:unhideWhenUsed/>
    <w:qFormat/>
    <w:rPr>
      <w:b/>
      <w:i/>
      <w:iCs/>
      <w:color w:val="E09B3B" w:themeColor="accent1"/>
    </w:rPr>
  </w:style>
  <w:style w:type="character" w:styleId="Stark">
    <w:name w:val="Strong"/>
    <w:basedOn w:val="Standardstycketeckensnitt"/>
    <w:uiPriority w:val="22"/>
    <w:semiHidden/>
    <w:unhideWhenUsed/>
    <w:qFormat/>
    <w:rPr>
      <w:b/>
      <w:bCs/>
    </w:rPr>
  </w:style>
  <w:style w:type="character" w:styleId="Diskretreferens">
    <w:name w:val="Subtle Reference"/>
    <w:basedOn w:val="Standardstycketeckensnitt"/>
    <w:uiPriority w:val="31"/>
    <w:semiHidden/>
    <w:unhideWhenUsed/>
    <w:qFormat/>
    <w:rPr>
      <w:caps/>
      <w:smallCaps w:val="0"/>
      <w:color w:val="2A2A2A" w:themeColor="text2"/>
    </w:rPr>
  </w:style>
  <w:style w:type="character" w:styleId="Starkreferens">
    <w:name w:val="Intense Reference"/>
    <w:basedOn w:val="Standardstycketeckensnit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kenstitel">
    <w:name w:val="Book Title"/>
    <w:basedOn w:val="Standardstycketeckensnit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Rubrik">
    <w:name w:val="Title"/>
    <w:basedOn w:val="Normal"/>
    <w:next w:val="Normal"/>
    <w:link w:val="Rubrik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character" w:styleId="Diskretbetoning">
    <w:name w:val="Subtle Emphasis"/>
    <w:basedOn w:val="Standardstycketeckensnitt"/>
    <w:uiPriority w:val="19"/>
    <w:semiHidden/>
    <w:unhideWhenUsed/>
    <w:qFormat/>
    <w:rPr>
      <w:i/>
      <w:iCs/>
      <w:color w:val="2A2A2A" w:themeColor="text2"/>
    </w:rPr>
  </w:style>
  <w:style w:type="paragraph" w:styleId="Citat">
    <w:name w:val="Quote"/>
    <w:basedOn w:val="Normal"/>
    <w:next w:val="Normal"/>
    <w:link w:val="Citat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tChar">
    <w:name w:val="Citat Char"/>
    <w:basedOn w:val="Standardstycketeckensnitt"/>
    <w:link w:val="Citat"/>
    <w:uiPriority w:val="29"/>
    <w:rPr>
      <w:iCs/>
      <w:sz w:val="60"/>
    </w:rPr>
  </w:style>
  <w:style w:type="paragraph" w:styleId="Sidhuvud">
    <w:name w:val="header"/>
    <w:basedOn w:val="Normal"/>
    <w:link w:val="SidhuvudChar"/>
    <w:uiPriority w:val="99"/>
    <w:unhideWhenUsed/>
    <w:qFormat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Numreradlista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Indragetstyck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redrik/Library/Containers/com.microsoft.Word/Data/Library/Caches/TM10002078/Modern%20rap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Arbetsb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Arbetsb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Arbetsb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Arbetsb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Single Char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Blad1!$A$4:$A$5</c:f>
              <c:strCache>
                <c:ptCount val="2"/>
                <c:pt idx="0">
                  <c:v>Add</c:v>
                </c:pt>
                <c:pt idx="1">
                  <c:v>Append</c:v>
                </c:pt>
              </c:strCache>
            </c:strRef>
          </c:cat>
          <c:val>
            <c:numRef>
              <c:f>Blad1!$B$4:$B$5</c:f>
              <c:numCache>
                <c:formatCode>General</c:formatCode>
                <c:ptCount val="2"/>
                <c:pt idx="0">
                  <c:v>2.6856122E7</c:v>
                </c:pt>
                <c:pt idx="1">
                  <c:v>2.3011977E7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22547920"/>
        <c:axId val="-1922508288"/>
      </c:barChart>
      <c:catAx>
        <c:axId val="-192254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922508288"/>
        <c:crosses val="autoZero"/>
        <c:auto val="1"/>
        <c:lblAlgn val="ctr"/>
        <c:lblOffset val="100"/>
        <c:noMultiLvlLbl val="0"/>
      </c:catAx>
      <c:valAx>
        <c:axId val="-192250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92254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Long String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Blad1!$A$8:$A$9</c:f>
              <c:strCache>
                <c:ptCount val="2"/>
                <c:pt idx="0">
                  <c:v>Add</c:v>
                </c:pt>
                <c:pt idx="1">
                  <c:v>Append</c:v>
                </c:pt>
              </c:strCache>
            </c:strRef>
          </c:cat>
          <c:val>
            <c:numRef>
              <c:f>Blad1!$B$8:$B$9</c:f>
              <c:numCache>
                <c:formatCode>General</c:formatCode>
                <c:ptCount val="2"/>
                <c:pt idx="0">
                  <c:v>2.1907714E7</c:v>
                </c:pt>
                <c:pt idx="1">
                  <c:v>2.3036915E7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22930912"/>
        <c:axId val="-2027318544"/>
      </c:barChart>
      <c:catAx>
        <c:axId val="-202293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27318544"/>
        <c:crosses val="autoZero"/>
        <c:auto val="1"/>
        <c:lblAlgn val="ctr"/>
        <c:lblOffset val="100"/>
        <c:noMultiLvlLbl val="0"/>
      </c:catAx>
      <c:valAx>
        <c:axId val="-202731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202293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Integer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Blad2!$A$3:$A$4</c:f>
              <c:strCache>
                <c:ptCount val="2"/>
                <c:pt idx="0">
                  <c:v>InsertionSort Int</c:v>
                </c:pt>
                <c:pt idx="1">
                  <c:v>MergeSort Int</c:v>
                </c:pt>
              </c:strCache>
            </c:strRef>
          </c:cat>
          <c:val>
            <c:numRef>
              <c:f>Blad2!$B$3:$B$4</c:f>
              <c:numCache>
                <c:formatCode>General</c:formatCode>
                <c:ptCount val="2"/>
                <c:pt idx="0">
                  <c:v>1.0336579E7</c:v>
                </c:pt>
                <c:pt idx="1">
                  <c:v>1.881219E6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95258224"/>
        <c:axId val="-1894998544"/>
      </c:barChart>
      <c:catAx>
        <c:axId val="-189525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894998544"/>
        <c:crosses val="autoZero"/>
        <c:auto val="1"/>
        <c:lblAlgn val="ctr"/>
        <c:lblOffset val="100"/>
        <c:noMultiLvlLbl val="0"/>
      </c:catAx>
      <c:valAx>
        <c:axId val="-189499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89525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String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Blad2!$A$5:$A$6</c:f>
              <c:strCache>
                <c:ptCount val="2"/>
                <c:pt idx="0">
                  <c:v>InsertionSort String</c:v>
                </c:pt>
                <c:pt idx="1">
                  <c:v>MergeSort String</c:v>
                </c:pt>
              </c:strCache>
            </c:strRef>
          </c:cat>
          <c:val>
            <c:numRef>
              <c:f>Blad2!$B$5:$B$6</c:f>
              <c:numCache>
                <c:formatCode>General</c:formatCode>
                <c:ptCount val="2"/>
                <c:pt idx="0">
                  <c:v>1.3807381E8</c:v>
                </c:pt>
                <c:pt idx="1">
                  <c:v>2.78161E6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46705600"/>
        <c:axId val="-1936802416"/>
      </c:barChart>
      <c:catAx>
        <c:axId val="-194670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936802416"/>
        <c:crosses val="autoZero"/>
        <c:auto val="1"/>
        <c:lblAlgn val="ctr"/>
        <c:lblOffset val="100"/>
        <c:noMultiLvlLbl val="0"/>
      </c:catAx>
      <c:valAx>
        <c:axId val="-19368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-19467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Punktlist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BD"/>
    <w:rsid w:val="005E5475"/>
    <w:rsid w:val="00F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5A406B2B5903BE4A83876CC92EAAC03B">
    <w:name w:val="5A406B2B5903BE4A83876CC92EAAC03B"/>
  </w:style>
  <w:style w:type="paragraph" w:customStyle="1" w:styleId="A17C318E48330F40BB7326BC10ECA818">
    <w:name w:val="A17C318E48330F40BB7326BC10ECA818"/>
  </w:style>
  <w:style w:type="paragraph" w:customStyle="1" w:styleId="4B44F737330DFA4AAB5EC8C56897BCA0">
    <w:name w:val="4B44F737330DFA4AAB5EC8C56897BCA0"/>
  </w:style>
  <w:style w:type="paragraph" w:customStyle="1" w:styleId="B3DD008DFA290849AFDA18DD79029596">
    <w:name w:val="B3DD008DFA290849AFDA18DD79029596"/>
  </w:style>
  <w:style w:type="paragraph" w:customStyle="1" w:styleId="F8597FDDAFC581439E3B858B00904601">
    <w:name w:val="F8597FDDAFC581439E3B858B00904601"/>
  </w:style>
  <w:style w:type="paragraph" w:customStyle="1" w:styleId="9B3094E6EACB55439C846696C93C313D">
    <w:name w:val="9B3094E6EACB55439C846696C93C313D"/>
  </w:style>
  <w:style w:type="paragraph" w:customStyle="1" w:styleId="45965CA5EB5BA74893640021C5226BA7">
    <w:name w:val="45965CA5EB5BA74893640021C5226BA7"/>
  </w:style>
  <w:style w:type="paragraph" w:styleId="Punktlista">
    <w:name w:val="List Bullet"/>
    <w:basedOn w:val="Normal"/>
    <w:uiPriority w:val="10"/>
    <w:qFormat/>
    <w:pPr>
      <w:numPr>
        <w:numId w:val="1"/>
      </w:numPr>
      <w:spacing w:after="120" w:line="312" w:lineRule="auto"/>
    </w:pPr>
    <w:rPr>
      <w:rFonts w:eastAsiaTheme="minorHAnsi"/>
      <w:color w:val="44546A" w:themeColor="text2"/>
      <w:sz w:val="22"/>
      <w:szCs w:val="22"/>
      <w:lang w:eastAsia="ja-JP"/>
    </w:rPr>
  </w:style>
  <w:style w:type="paragraph" w:customStyle="1" w:styleId="65BAC47D9DECB441A8445FD90D422309">
    <w:name w:val="65BAC47D9DECB441A8445FD90D422309"/>
  </w:style>
  <w:style w:type="paragraph" w:customStyle="1" w:styleId="3283E5D01EDA1240873E00334B1D51D2">
    <w:name w:val="3283E5D01EDA1240873E00334B1D51D2"/>
  </w:style>
  <w:style w:type="paragraph" w:customStyle="1" w:styleId="4E50B63008A5E34FA4342E76AD9E1A0F">
    <w:name w:val="4E50B63008A5E34FA4342E76AD9E1A0F"/>
  </w:style>
  <w:style w:type="paragraph" w:customStyle="1" w:styleId="2B1AE482D3AD164D858264FA8A5255A2">
    <w:name w:val="2B1AE482D3AD164D858264FA8A5255A2"/>
  </w:style>
  <w:style w:type="paragraph" w:customStyle="1" w:styleId="546FC4A68ED6E74AAC66139CCB01D2D7">
    <w:name w:val="546FC4A68ED6E74AAC66139CCB01D2D7"/>
  </w:style>
  <w:style w:type="paragraph" w:customStyle="1" w:styleId="092A744F5327994788FD7D0F584207B2">
    <w:name w:val="092A744F5327994788FD7D0F584207B2"/>
  </w:style>
  <w:style w:type="paragraph" w:customStyle="1" w:styleId="E09698CE7A8B04478196B421EE8D038A">
    <w:name w:val="E09698CE7A8B04478196B421EE8D038A"/>
  </w:style>
  <w:style w:type="paragraph" w:customStyle="1" w:styleId="8C97651B19B0B343AC8D7A573250B7CE">
    <w:name w:val="8C97651B19B0B343AC8D7A573250B7CE"/>
  </w:style>
  <w:style w:type="paragraph" w:customStyle="1" w:styleId="D812CC8D4571354580BD4D197C94AF51">
    <w:name w:val="D812CC8D4571354580BD4D197C94AF51"/>
  </w:style>
  <w:style w:type="paragraph" w:customStyle="1" w:styleId="DA14131AA4D8434CAB7617C97D273097">
    <w:name w:val="DA14131AA4D8434CAB7617C97D273097"/>
    <w:rsid w:val="00F67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rapport.dotx</Template>
  <TotalTime>42</TotalTime>
  <Pages>4</Pages>
  <Words>403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Sandberg</dc:creator>
  <cp:keywords/>
  <dc:description/>
  <cp:lastModifiedBy>Fredrik Sandberg</cp:lastModifiedBy>
  <cp:revision>21</cp:revision>
  <dcterms:created xsi:type="dcterms:W3CDTF">2016-03-13T09:16:00Z</dcterms:created>
  <dcterms:modified xsi:type="dcterms:W3CDTF">2016-03-13T15:33:00Z</dcterms:modified>
</cp:coreProperties>
</file>